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1F10E" w14:textId="77777777" w:rsidR="002C79E6" w:rsidRDefault="002C79E6" w:rsidP="002C79E6"/>
    <w:p w14:paraId="3DD9622E" w14:textId="77777777" w:rsidR="002C79E6" w:rsidRDefault="002C79E6" w:rsidP="002C79E6"/>
    <w:p w14:paraId="57984C1C" w14:textId="77777777" w:rsidR="002C79E6" w:rsidRDefault="002C79E6" w:rsidP="002C79E6"/>
    <w:p w14:paraId="08ACC05E" w14:textId="77777777" w:rsidR="002C79E6" w:rsidRDefault="002C79E6" w:rsidP="002C79E6"/>
    <w:p w14:paraId="665C82BB" w14:textId="77777777" w:rsidR="002C79E6" w:rsidRDefault="002C79E6" w:rsidP="002C79E6"/>
    <w:p w14:paraId="06101CB3" w14:textId="290C626D" w:rsidR="6A36C4BF" w:rsidRPr="00B863FB" w:rsidRDefault="000F431D" w:rsidP="00B863FB">
      <w:pPr>
        <w:pStyle w:val="Title"/>
      </w:pPr>
      <w:r>
        <w:t xml:space="preserve">LSMC American Style Option Trading Algorithm: </w:t>
      </w:r>
      <w:r>
        <w:br/>
        <w:t>A Custom Paper Trading Python Implementation</w:t>
      </w:r>
    </w:p>
    <w:p w14:paraId="3329AD8F" w14:textId="7DBABA0D" w:rsidR="201D26C8" w:rsidRDefault="201D26C8" w:rsidP="002C79E6">
      <w:pPr>
        <w:pStyle w:val="Subtitle"/>
      </w:pPr>
    </w:p>
    <w:p w14:paraId="60F41912" w14:textId="023D81D0" w:rsidR="00A417C1" w:rsidRDefault="000F431D" w:rsidP="002C79E6">
      <w:pPr>
        <w:pStyle w:val="Subtitle"/>
      </w:pPr>
      <w:r>
        <w:t>Grant Chapman</w:t>
      </w:r>
    </w:p>
    <w:p w14:paraId="1F596AAA" w14:textId="683FC806" w:rsidR="002C79E6" w:rsidRDefault="000F431D" w:rsidP="000F431D">
      <w:pPr>
        <w:pStyle w:val="Subtitle"/>
      </w:pPr>
      <w:r>
        <w:t>University of Waterloo</w:t>
      </w:r>
    </w:p>
    <w:p w14:paraId="39C793FF" w14:textId="38857ED2" w:rsidR="000F431D" w:rsidRPr="000F431D" w:rsidRDefault="000F431D" w:rsidP="000F431D">
      <w:pPr>
        <w:pStyle w:val="Subtitle"/>
      </w:pPr>
      <w:r>
        <w:t>2025-08-27</w:t>
      </w:r>
    </w:p>
    <w:p w14:paraId="5999BCA6" w14:textId="77777777" w:rsidR="201D26C8" w:rsidRDefault="201D26C8" w:rsidP="014CA2B6">
      <w:pPr>
        <w:pStyle w:val="Title2"/>
        <w:rPr>
          <w:rFonts w:ascii="Calibri" w:eastAsia="Calibri" w:hAnsi="Calibri" w:cs="Calibri"/>
          <w:szCs w:val="22"/>
        </w:rPr>
      </w:pPr>
    </w:p>
    <w:p w14:paraId="79E70C0F" w14:textId="77777777" w:rsidR="201D26C8" w:rsidRDefault="201D26C8" w:rsidP="014CA2B6">
      <w:pPr>
        <w:pStyle w:val="Title2"/>
        <w:rPr>
          <w:rFonts w:ascii="Calibri" w:eastAsia="Calibri" w:hAnsi="Calibri" w:cs="Calibri"/>
          <w:szCs w:val="22"/>
        </w:rPr>
      </w:pPr>
    </w:p>
    <w:p w14:paraId="2FC6A0E6" w14:textId="77777777" w:rsidR="201D26C8" w:rsidRDefault="201D26C8" w:rsidP="014CA2B6">
      <w:pPr>
        <w:pStyle w:val="Title2"/>
        <w:rPr>
          <w:rFonts w:ascii="Calibri" w:eastAsia="Calibri" w:hAnsi="Calibri" w:cs="Calibri"/>
          <w:szCs w:val="22"/>
        </w:rPr>
      </w:pPr>
    </w:p>
    <w:p w14:paraId="72175E5C" w14:textId="77777777" w:rsidR="201D26C8" w:rsidRDefault="201D26C8" w:rsidP="014CA2B6">
      <w:pPr>
        <w:pStyle w:val="Title2"/>
        <w:rPr>
          <w:rFonts w:ascii="Calibri" w:eastAsia="Calibri" w:hAnsi="Calibri" w:cs="Calibri"/>
          <w:szCs w:val="22"/>
        </w:rPr>
      </w:pPr>
    </w:p>
    <w:p w14:paraId="058BE237" w14:textId="77777777" w:rsidR="201D26C8" w:rsidRDefault="201D26C8" w:rsidP="014CA2B6">
      <w:pPr>
        <w:pStyle w:val="Title2"/>
        <w:rPr>
          <w:rFonts w:ascii="Calibri" w:eastAsia="Calibri" w:hAnsi="Calibri" w:cs="Calibri"/>
          <w:szCs w:val="22"/>
        </w:rPr>
      </w:pPr>
    </w:p>
    <w:p w14:paraId="627215F2" w14:textId="77777777" w:rsidR="201D26C8" w:rsidRDefault="201D26C8" w:rsidP="014CA2B6">
      <w:pPr>
        <w:pStyle w:val="Title2"/>
        <w:rPr>
          <w:rFonts w:ascii="Calibri" w:eastAsia="Calibri" w:hAnsi="Calibri" w:cs="Calibri"/>
          <w:szCs w:val="22"/>
        </w:rPr>
      </w:pPr>
    </w:p>
    <w:p w14:paraId="4DC0C712" w14:textId="77777777" w:rsidR="201D26C8" w:rsidRDefault="201D26C8" w:rsidP="014CA2B6">
      <w:pPr>
        <w:pStyle w:val="Title2"/>
        <w:rPr>
          <w:rFonts w:ascii="Calibri" w:eastAsia="Calibri" w:hAnsi="Calibri" w:cs="Calibri"/>
          <w:szCs w:val="22"/>
        </w:rPr>
      </w:pPr>
    </w:p>
    <w:p w14:paraId="77A1D56D" w14:textId="77777777" w:rsidR="000D4642" w:rsidRDefault="000D4642">
      <w:pPr>
        <w:rPr>
          <w:rFonts w:ascii="Calibri" w:eastAsia="Calibri" w:hAnsi="Calibri" w:cs="Calibri"/>
          <w:szCs w:val="22"/>
        </w:rPr>
      </w:pPr>
      <w:r>
        <w:rPr>
          <w:rFonts w:ascii="Calibri" w:eastAsia="Calibri" w:hAnsi="Calibri" w:cs="Calibri"/>
          <w:szCs w:val="22"/>
        </w:rPr>
        <w:br w:type="page"/>
      </w:r>
    </w:p>
    <w:p w14:paraId="1685B947" w14:textId="1AACCC6B" w:rsidR="00A417C1" w:rsidRPr="00B863FB" w:rsidRDefault="000F431D" w:rsidP="00B863FB">
      <w:pPr>
        <w:pStyle w:val="SectionTitle"/>
      </w:pPr>
      <w:r>
        <w:lastRenderedPageBreak/>
        <w:t>LSMC American Style Option Trading Algorithm: A Custom Paper Trading Python Implementation</w:t>
      </w:r>
    </w:p>
    <w:p w14:paraId="232183E1" w14:textId="77777777" w:rsidR="00A417C1" w:rsidRDefault="00934026" w:rsidP="002C79E6">
      <w:sdt>
        <w:sdtPr>
          <w:id w:val="1163968367"/>
          <w:placeholder>
            <w:docPart w:val="B521626D124D40AB9B30A46B6C52300E"/>
          </w:placeholder>
          <w:temporary/>
          <w:showingPlcHdr/>
          <w15:appearance w15:val="hidden"/>
        </w:sdtPr>
        <w:sdtEndPr/>
        <w:sdtContent>
          <w:r w:rsidR="002C79E6" w:rsidRPr="52694629">
            <w:t xml:space="preserve">The first section of your paper is your introduction. Use these paragraphs to provide background and context. “Introduction” should not be used as a section heading as it’s assumed your paper will begin with an introduction. Remember to use first-person tense. Anytime you want to start a section on a new page, instead of adding page breaks, use the </w:t>
          </w:r>
          <w:r w:rsidR="002C79E6" w:rsidRPr="52694629">
            <w:rPr>
              <w:b/>
              <w:bCs/>
              <w:color w:val="auto"/>
            </w:rPr>
            <w:t>Section Title</w:t>
          </w:r>
          <w:r w:rsidR="002C79E6" w:rsidRPr="52694629">
            <w:t xml:space="preserve"> style. (To see the reader’s view of your document, click on the </w:t>
          </w:r>
          <w:r w:rsidR="002C79E6" w:rsidRPr="52694629">
            <w:rPr>
              <w:b/>
              <w:bCs/>
              <w:color w:val="auto"/>
            </w:rPr>
            <w:t>View</w:t>
          </w:r>
          <w:r w:rsidR="002C79E6" w:rsidRPr="52694629">
            <w:t xml:space="preserve"> tab</w:t>
          </w:r>
          <w:r w:rsidR="002C79E6" w:rsidRPr="52694629">
            <w:rPr>
              <w:b/>
              <w:bCs/>
              <w:color w:val="auto"/>
            </w:rPr>
            <w:t xml:space="preserve"> </w:t>
          </w:r>
          <w:r w:rsidR="002C79E6" w:rsidRPr="52694629">
            <w:rPr>
              <w:color w:val="auto"/>
            </w:rPr>
            <w:t>then select</w:t>
          </w:r>
          <w:r w:rsidR="002C79E6" w:rsidRPr="52694629">
            <w:rPr>
              <w:b/>
              <w:bCs/>
              <w:color w:val="auto"/>
            </w:rPr>
            <w:t xml:space="preserve"> Reading View.</w:t>
          </w:r>
          <w:r w:rsidR="002C79E6" w:rsidRPr="52694629">
            <w:t>)</w:t>
          </w:r>
        </w:sdtContent>
      </w:sdt>
    </w:p>
    <w:p w14:paraId="57CD1339" w14:textId="77777777" w:rsidR="00A417C1" w:rsidRDefault="00934026" w:rsidP="002C79E6">
      <w:sdt>
        <w:sdtPr>
          <w:id w:val="805125282"/>
          <w:placeholder>
            <w:docPart w:val="E80E6669DDB74B3B84D4451BF6E83DED"/>
          </w:placeholder>
          <w:temporary/>
          <w:showingPlcHdr/>
          <w15:appearance w15:val="hidden"/>
        </w:sdtPr>
        <w:sdtEndPr/>
        <w:sdtContent>
          <w:r w:rsidR="002C79E6" w:rsidRPr="52694629">
            <w:t xml:space="preserve">The body of your paper should be indented one half-inch on the first line of each new paragraph and double-spaced. When introducing key terms, use </w:t>
          </w:r>
          <w:r w:rsidR="002C79E6" w:rsidRPr="52694629">
            <w:rPr>
              <w:i/>
              <w:iCs/>
            </w:rPr>
            <w:t>Italics</w:t>
          </w:r>
          <w:r w:rsidR="002C79E6" w:rsidRPr="52694629">
            <w:t xml:space="preserve"> to highlight the term in its first use, only. APA Style provides for up to five heading levels, shown in the paragraphs that follow. Note that all text styles for this template are available on the </w:t>
          </w:r>
          <w:bookmarkStart w:id="0" w:name="_Int_pGJ5iSU8"/>
          <w:r w:rsidR="002C79E6" w:rsidRPr="52694629">
            <w:rPr>
              <w:b/>
              <w:bCs/>
              <w:color w:val="auto"/>
            </w:rPr>
            <w:t>Home</w:t>
          </w:r>
          <w:bookmarkEnd w:id="0"/>
          <w:r w:rsidR="002C79E6" w:rsidRPr="52694629">
            <w:rPr>
              <w:i/>
              <w:iCs/>
            </w:rPr>
            <w:t xml:space="preserve"> </w:t>
          </w:r>
          <w:r w:rsidR="002C79E6" w:rsidRPr="52694629">
            <w:t xml:space="preserve">tab of the ribbon, in the </w:t>
          </w:r>
          <w:r w:rsidR="002C79E6" w:rsidRPr="52694629">
            <w:rPr>
              <w:b/>
              <w:bCs/>
              <w:color w:val="auto"/>
            </w:rPr>
            <w:t>Styles</w:t>
          </w:r>
          <w:r w:rsidR="002C79E6" w:rsidRPr="52694629">
            <w:t xml:space="preserve"> gallery.</w:t>
          </w:r>
        </w:sdtContent>
      </w:sdt>
    </w:p>
    <w:p w14:paraId="71674C4B" w14:textId="57477130" w:rsidR="00A417C1" w:rsidRDefault="000F431D" w:rsidP="014CA2B6">
      <w:pPr>
        <w:pStyle w:val="Heading1"/>
        <w:rPr>
          <w:rFonts w:ascii="Calibri" w:eastAsia="Calibri" w:hAnsi="Calibri" w:cs="Calibri"/>
          <w:szCs w:val="22"/>
        </w:rPr>
      </w:pPr>
      <w:r>
        <w:t>Abstract</w:t>
      </w:r>
    </w:p>
    <w:p w14:paraId="22E6CA3D" w14:textId="77777777" w:rsidR="00A417C1" w:rsidRPr="00B863FB" w:rsidRDefault="00934026" w:rsidP="00B863FB">
      <w:sdt>
        <w:sdtPr>
          <w:id w:val="1790310124"/>
          <w:placeholder>
            <w:docPart w:val="29A5A26D45154E88A27BEA0E037DC629"/>
          </w:placeholder>
          <w:temporary/>
          <w:showingPlcHdr/>
          <w15:appearance w15:val="hidden"/>
        </w:sdtPr>
        <w:sdtEndPr/>
        <w:sdtContent>
          <w:r w:rsidR="002C79E6" w:rsidRPr="00B863FB">
            <w:t>Heading levels 1-3 get their own paragraph, as shown. Headings 4 and 5 are run-in headings used at the beginning of the paragraph. Include a period at the end of a run-in heading. Double-space all text, including headings. Use descriptive headings to help readers identify sections of your paper.</w:t>
          </w:r>
        </w:sdtContent>
      </w:sdt>
    </w:p>
    <w:p w14:paraId="0AE95CB5" w14:textId="77777777" w:rsidR="00A417C1" w:rsidRPr="00B863FB" w:rsidRDefault="00934026" w:rsidP="00B863FB">
      <w:pPr>
        <w:pStyle w:val="Heading2"/>
        <w:rPr>
          <w:rStyle w:val="FootnoteReference"/>
          <w:vertAlign w:val="baseline"/>
        </w:rPr>
      </w:pPr>
      <w:sdt>
        <w:sdtPr>
          <w:rPr>
            <w:vertAlign w:val="superscript"/>
          </w:rPr>
          <w:id w:val="1598749848"/>
          <w:placeholder>
            <w:docPart w:val="12A3134DA5B040AF89095D1944968809"/>
          </w:placeholder>
          <w:temporary/>
          <w:showingPlcHdr/>
          <w15:appearance w15:val="hidden"/>
        </w:sdtPr>
        <w:sdtEndPr>
          <w:rPr>
            <w:vertAlign w:val="baseline"/>
          </w:rPr>
        </w:sdtEndPr>
        <w:sdtContent>
          <w:r w:rsidR="002C79E6" w:rsidRPr="00B863FB">
            <w:t>Heading Two</w:t>
          </w:r>
        </w:sdtContent>
      </w:sdt>
    </w:p>
    <w:p w14:paraId="3596375D" w14:textId="77777777" w:rsidR="00A417C1" w:rsidRDefault="00934026" w:rsidP="00B863FB">
      <w:pPr>
        <w:rPr>
          <w:rFonts w:ascii="Calibri" w:eastAsia="Calibri" w:hAnsi="Calibri" w:cs="Calibri"/>
          <w:szCs w:val="22"/>
        </w:rPr>
      </w:pPr>
      <w:sdt>
        <w:sdtPr>
          <w:id w:val="938408295"/>
          <w:placeholder>
            <w:docPart w:val="D504311D5CDF4CA1851BD52514794506"/>
          </w:placeholder>
          <w:temporary/>
          <w:showingPlcHdr/>
          <w15:appearance w15:val="hidden"/>
        </w:sdtPr>
        <w:sdtEndPr/>
        <w:sdtContent>
          <w:r w:rsidR="002C79E6" w:rsidRPr="002C79E6">
            <w:t>If needed, you can include consecutive paragraphs with their own headings, where appropriate. For APA Style formatting, type your own references. To correctly format a reference page according to APA Style guidelines, see page four.</w:t>
          </w:r>
        </w:sdtContent>
      </w:sdt>
      <w:r w:rsidR="212F006F" w:rsidRPr="212F006F">
        <w:rPr>
          <w:rFonts w:ascii="Calibri" w:eastAsia="Calibri" w:hAnsi="Calibri" w:cs="Calibri"/>
          <w:szCs w:val="22"/>
        </w:rPr>
        <w:t xml:space="preserve"> </w:t>
      </w:r>
    </w:p>
    <w:p w14:paraId="5ED6B9AF" w14:textId="77777777" w:rsidR="00A417C1" w:rsidRPr="00C00F8F" w:rsidRDefault="00934026" w:rsidP="00C00F8F">
      <w:pPr>
        <w:pStyle w:val="Heading3"/>
      </w:pPr>
      <w:sdt>
        <w:sdtPr>
          <w:id w:val="351923752"/>
          <w:placeholder>
            <w:docPart w:val="51E724A3882B4545882EAFECC8C757D7"/>
          </w:placeholder>
          <w:temporary/>
          <w:showingPlcHdr/>
          <w15:appearance w15:val="hidden"/>
        </w:sdtPr>
        <w:sdtEndPr/>
        <w:sdtContent>
          <w:r w:rsidR="00664C1A" w:rsidRPr="00C00F8F">
            <w:t>Heading Three</w:t>
          </w:r>
        </w:sdtContent>
      </w:sdt>
    </w:p>
    <w:p w14:paraId="6E9E52AD" w14:textId="77777777" w:rsidR="6A36C4BF" w:rsidRDefault="00934026" w:rsidP="00664C1A">
      <w:sdt>
        <w:sdtPr>
          <w:id w:val="1832025720"/>
          <w:placeholder>
            <w:docPart w:val="F6C2D3FE65A147DD9C05B3F9254B07BD"/>
          </w:placeholder>
          <w:temporary/>
          <w:showingPlcHdr/>
          <w15:appearance w15:val="hidden"/>
        </w:sdtPr>
        <w:sdtEndPr/>
        <w:sdtContent>
          <w:r w:rsidR="00664C1A" w:rsidRPr="4A446072">
            <w:t>When citing any quote or text that consists of three or more lines, APA guidelines call for block-quote format:</w:t>
          </w:r>
        </w:sdtContent>
      </w:sdt>
    </w:p>
    <w:p w14:paraId="4AD6AA76" w14:textId="77777777" w:rsidR="6A36C4BF" w:rsidRDefault="00934026" w:rsidP="00664C1A">
      <w:pPr>
        <w:pStyle w:val="Quote"/>
      </w:pPr>
      <w:sdt>
        <w:sdtPr>
          <w:id w:val="-598873359"/>
          <w:placeholder>
            <w:docPart w:val="830C7DDB212744BFAAF564CCE4AE77FE"/>
          </w:placeholder>
          <w:temporary/>
          <w:showingPlcHdr/>
          <w15:appearance w15:val="hidden"/>
        </w:sdtPr>
        <w:sdtEndPr/>
        <w:sdtContent>
          <w:r w:rsidR="00664C1A" w:rsidRPr="52694629">
            <w:t>Create a new paragraph to begin the block-quote. Double-space each line of text, as you have done with headings, section labels, and paragraphs of paraphrased text. To correctly format a block-quote, indent each line of the text to one-half inch. Remember to always cite your source.</w:t>
          </w:r>
        </w:sdtContent>
      </w:sdt>
    </w:p>
    <w:p w14:paraId="28565533" w14:textId="77777777" w:rsidR="52694629" w:rsidRDefault="00934026" w:rsidP="00B863FB">
      <w:pPr>
        <w:pStyle w:val="NoSpacing"/>
      </w:pPr>
      <w:sdt>
        <w:sdtPr>
          <w:id w:val="309981270"/>
          <w:placeholder>
            <w:docPart w:val="8E0B32DDB91148EEB8D9DD524733150E"/>
          </w:placeholder>
          <w:temporary/>
          <w:showingPlcHdr/>
          <w15:appearance w15:val="hidden"/>
        </w:sdtPr>
        <w:sdtEndPr/>
        <w:sdtContent>
          <w:r w:rsidR="00664C1A" w:rsidRPr="4A446072">
            <w:t>Last Name (Year) citations can be used when writing a paper in narrative form. Parenthetical citations are also appropriate (Last Name, Year).</w:t>
          </w:r>
        </w:sdtContent>
      </w:sdt>
    </w:p>
    <w:p w14:paraId="130F4153" w14:textId="77777777" w:rsidR="00A417C1" w:rsidRPr="00B863FB" w:rsidRDefault="00934026" w:rsidP="014CA2B6">
      <w:sdt>
        <w:sdtPr>
          <w:rPr>
            <w:rStyle w:val="Heading4Char"/>
          </w:rPr>
          <w:id w:val="939106915"/>
          <w:placeholder>
            <w:docPart w:val="F7DB48E023FD43ABBE828713B3B2583F"/>
          </w:placeholder>
          <w:temporary/>
          <w:showingPlcHdr/>
          <w15:appearance w15:val="hidden"/>
        </w:sdtPr>
        <w:sdtEndPr>
          <w:rPr>
            <w:rStyle w:val="Heading4Char"/>
          </w:rPr>
        </w:sdtEndPr>
        <w:sdtContent>
          <w:r w:rsidR="00664C1A" w:rsidRPr="00B863FB">
            <w:rPr>
              <w:rStyle w:val="Heading4Char"/>
            </w:rPr>
            <w:t>Heading Four:</w:t>
          </w:r>
        </w:sdtContent>
      </w:sdt>
      <w:r w:rsidR="212F006F" w:rsidRPr="00B863FB">
        <w:rPr>
          <w:rStyle w:val="Heading4Char"/>
        </w:rPr>
        <w:t xml:space="preserve"> </w:t>
      </w:r>
      <w:sdt>
        <w:sdtPr>
          <w:id w:val="-2009121876"/>
          <w:placeholder>
            <w:docPart w:val="D8712D90D1C346F59CDDFB4F26F5FEB8"/>
          </w:placeholder>
          <w:temporary/>
          <w:showingPlcHdr/>
          <w15:appearance w15:val="hidden"/>
        </w:sdtPr>
        <w:sdtEndPr/>
        <w:sdtContent>
          <w:r w:rsidR="00664C1A" w:rsidRPr="00B863FB">
            <w:t>When using headings, don’t skip levels. If you need a heading 3, 4, or 5 with no text following it before the next heading, just add a period at the end of the heading and start a new paragraph for the subheading and its text.</w:t>
          </w:r>
        </w:sdtContent>
      </w:sdt>
      <w:r w:rsidR="212F006F" w:rsidRPr="00B863FB">
        <w:t xml:space="preserve"> </w:t>
      </w:r>
    </w:p>
    <w:p w14:paraId="4B49BEAE" w14:textId="77777777" w:rsidR="00A417C1" w:rsidRPr="00B863FB" w:rsidRDefault="00934026" w:rsidP="6A36C4BF">
      <w:sdt>
        <w:sdtPr>
          <w:rPr>
            <w:rStyle w:val="Heading5Char"/>
          </w:rPr>
          <w:id w:val="-1542819859"/>
          <w:placeholder>
            <w:docPart w:val="9DC287719DCA4D40B0EBAAFFD133B6A9"/>
          </w:placeholder>
          <w:temporary/>
          <w:showingPlcHdr/>
          <w15:appearance w15:val="hidden"/>
        </w:sdtPr>
        <w:sdtEndPr>
          <w:rPr>
            <w:rStyle w:val="Heading5Char"/>
          </w:rPr>
        </w:sdtEndPr>
        <w:sdtContent>
          <w:r w:rsidR="00664C1A" w:rsidRPr="00B863FB">
            <w:rPr>
              <w:rStyle w:val="Heading5Char"/>
            </w:rPr>
            <w:t>Heading Five.</w:t>
          </w:r>
        </w:sdtContent>
      </w:sdt>
      <w:r w:rsidR="00664C1A" w:rsidRPr="00B863FB">
        <w:t xml:space="preserve"> </w:t>
      </w:r>
      <w:sdt>
        <w:sdtPr>
          <w:id w:val="-471441839"/>
          <w:placeholder>
            <w:docPart w:val="F121290905674D46A729A8EEBB87DC9E"/>
          </w:placeholder>
          <w:temporary/>
          <w:showingPlcHdr/>
          <w15:appearance w15:val="hidden"/>
        </w:sdtPr>
        <w:sdtEndPr/>
        <w:sdtContent>
          <w:r w:rsidR="00664C1A" w:rsidRPr="00B863FB">
            <w:t>Like all sections of your paper, references start on their own page, like the page that follows this one. All in-text citations should be included your references.</w:t>
          </w:r>
        </w:sdtContent>
      </w:sdt>
      <w:r w:rsidR="212F006F" w:rsidRPr="00B863FB">
        <w:t xml:space="preserve"> </w:t>
      </w:r>
    </w:p>
    <w:p w14:paraId="6724F585" w14:textId="77777777" w:rsidR="00A417C1" w:rsidRDefault="00934026" w:rsidP="5D68E123">
      <w:pPr>
        <w:pStyle w:val="SectionTitle"/>
        <w:rPr>
          <w:rFonts w:ascii="Calibri" w:eastAsia="Calibri" w:hAnsi="Calibri" w:cs="Calibri"/>
          <w:b w:val="0"/>
          <w:bCs/>
          <w:szCs w:val="22"/>
        </w:rPr>
      </w:pPr>
      <w:sdt>
        <w:sdtPr>
          <w:id w:val="-1638559448"/>
          <w:placeholder>
            <w:docPart w:val="AB1EAEAD24DC428DA54F2051B2770002"/>
          </w:placeholder>
          <w:temporary/>
          <w:showingPlcHdr/>
          <w15:appearance w15:val="hidden"/>
        </w:sdtPr>
        <w:sdtEndPr/>
        <w:sdtContent>
          <w:r w:rsidR="00664C1A" w:rsidRPr="00664C1A">
            <w:t>References</w:t>
          </w:r>
        </w:sdtContent>
      </w:sdt>
    </w:p>
    <w:p w14:paraId="0FEBE721" w14:textId="77777777" w:rsidR="00A417C1" w:rsidRDefault="00934026" w:rsidP="00664C1A">
      <w:pPr>
        <w:pStyle w:val="Bibliography"/>
        <w:rPr>
          <w:noProof/>
        </w:rPr>
      </w:pPr>
      <w:sdt>
        <w:sdtPr>
          <w:rPr>
            <w:noProof/>
          </w:rPr>
          <w:id w:val="163135195"/>
          <w:placeholder>
            <w:docPart w:val="F72A0E685974431F9FF7E4ACEAEE01D5"/>
          </w:placeholder>
          <w:temporary/>
          <w:showingPlcHdr/>
          <w15:appearance w15:val="hidden"/>
        </w:sdtPr>
        <w:sdtEndPr/>
        <w:sdtContent>
          <w:r w:rsidR="00664C1A" w:rsidRPr="4A446072">
            <w:rPr>
              <w:noProof/>
            </w:rPr>
            <w:t xml:space="preserve">Last Name, A. B. (Year). Article Title. </w:t>
          </w:r>
          <w:r w:rsidR="00664C1A" w:rsidRPr="4A446072">
            <w:rPr>
              <w:i/>
              <w:iCs/>
              <w:noProof/>
            </w:rPr>
            <w:t>Journal Title</w:t>
          </w:r>
          <w:r w:rsidR="00664C1A" w:rsidRPr="4A446072">
            <w:rPr>
              <w:noProof/>
            </w:rPr>
            <w:t xml:space="preserve">, Pages #-#. </w:t>
          </w:r>
          <w:r w:rsidR="00664C1A" w:rsidRPr="4A446072">
            <w:rPr>
              <w:noProof/>
              <w:color w:val="0070C0"/>
              <w:u w:val="single"/>
            </w:rPr>
            <w:t>URL</w:t>
          </w:r>
          <w:r w:rsidR="00664C1A" w:rsidRPr="4A446072">
            <w:rPr>
              <w:noProof/>
            </w:rPr>
            <w:t>.</w:t>
          </w:r>
        </w:sdtContent>
      </w:sdt>
    </w:p>
    <w:p w14:paraId="680EA178" w14:textId="77777777" w:rsidR="00D620FD" w:rsidRPr="00D620FD" w:rsidRDefault="00934026" w:rsidP="00D620FD">
      <w:pPr>
        <w:pStyle w:val="Bibliography"/>
      </w:pPr>
      <w:sdt>
        <w:sdtPr>
          <w:rPr>
            <w:noProof/>
          </w:rPr>
          <w:id w:val="-1954009009"/>
          <w:placeholder>
            <w:docPart w:val="ECB64A02B08E4CF784FC51EC19228D5A"/>
          </w:placeholder>
          <w:temporary/>
          <w:showingPlcHdr/>
          <w15:appearance w15:val="hidden"/>
        </w:sdtPr>
        <w:sdtEndPr/>
        <w:sdtContent>
          <w:r w:rsidR="00D620FD" w:rsidRPr="4A446072">
            <w:rPr>
              <w:noProof/>
            </w:rPr>
            <w:t xml:space="preserve">Last Name, C. D. (Year). </w:t>
          </w:r>
          <w:r w:rsidR="00D620FD" w:rsidRPr="4A446072">
            <w:rPr>
              <w:i/>
              <w:iCs/>
              <w:noProof/>
            </w:rPr>
            <w:t>Book Title (Edition).</w:t>
          </w:r>
          <w:r w:rsidR="00D620FD" w:rsidRPr="4A446072">
            <w:rPr>
              <w:noProof/>
            </w:rPr>
            <w:t xml:space="preserve"> Publisher Name. </w:t>
          </w:r>
          <w:r w:rsidR="00D620FD" w:rsidRPr="4A446072">
            <w:rPr>
              <w:noProof/>
              <w:color w:val="0070C0"/>
              <w:u w:val="single"/>
            </w:rPr>
            <w:t>URL</w:t>
          </w:r>
          <w:r w:rsidR="00D620FD" w:rsidRPr="4A446072">
            <w:rPr>
              <w:noProof/>
            </w:rPr>
            <w:t>.</w:t>
          </w:r>
        </w:sdtContent>
      </w:sdt>
      <w:r w:rsidR="00D620FD">
        <w:rPr>
          <w:noProof/>
        </w:rPr>
        <w:t xml:space="preserve"> </w:t>
      </w:r>
    </w:p>
    <w:p w14:paraId="1455798C" w14:textId="77777777" w:rsidR="00D620FD" w:rsidRDefault="00934026" w:rsidP="00D620FD">
      <w:pPr>
        <w:pStyle w:val="Bibliography"/>
        <w:rPr>
          <w:noProof/>
        </w:rPr>
      </w:pPr>
      <w:sdt>
        <w:sdtPr>
          <w:rPr>
            <w:noProof/>
          </w:rPr>
          <w:id w:val="-904610540"/>
          <w:placeholder>
            <w:docPart w:val="7EF8125BEC4344629EFB5392C5202C77"/>
          </w:placeholder>
          <w:temporary/>
          <w:showingPlcHdr/>
          <w15:appearance w15:val="hidden"/>
        </w:sdtPr>
        <w:sdtEndPr/>
        <w:sdtContent>
          <w:r w:rsidR="00D620FD" w:rsidRPr="00FD0666">
            <w:rPr>
              <w:rFonts w:eastAsia="Calibri" w:cstheme="minorHAnsi"/>
              <w:noProof/>
              <w:szCs w:val="22"/>
            </w:rPr>
            <w:t xml:space="preserve">Last Name, D. E., Last Name, F. G., Last Name, H. I. (Year). </w:t>
          </w:r>
          <w:r w:rsidR="00D620FD" w:rsidRPr="00FD0666">
            <w:rPr>
              <w:rFonts w:eastAsia="Calibri" w:cstheme="minorHAnsi"/>
              <w:i/>
              <w:iCs/>
              <w:noProof/>
              <w:szCs w:val="22"/>
            </w:rPr>
            <w:t xml:space="preserve">Report Title </w:t>
          </w:r>
          <w:r w:rsidR="00D620FD" w:rsidRPr="00FD0666">
            <w:rPr>
              <w:rFonts w:eastAsia="Calibri" w:cstheme="minorHAnsi"/>
              <w:noProof/>
              <w:szCs w:val="22"/>
            </w:rPr>
            <w:t xml:space="preserve">(report number). Publisher. </w:t>
          </w:r>
          <w:r w:rsidR="00D620FD" w:rsidRPr="00FD0666">
            <w:rPr>
              <w:rFonts w:eastAsia="Calibri" w:cstheme="minorHAnsi"/>
              <w:noProof/>
              <w:color w:val="0070C0"/>
              <w:szCs w:val="22"/>
              <w:u w:val="single"/>
            </w:rPr>
            <w:t>URL</w:t>
          </w:r>
          <w:r w:rsidR="00D620FD" w:rsidRPr="00FD0666">
            <w:rPr>
              <w:rFonts w:eastAsia="Calibri" w:cstheme="minorHAnsi"/>
              <w:noProof/>
              <w:szCs w:val="22"/>
            </w:rPr>
            <w:t>.</w:t>
          </w:r>
        </w:sdtContent>
      </w:sdt>
    </w:p>
    <w:p w14:paraId="2E24BA7D" w14:textId="77777777" w:rsidR="00D620FD" w:rsidRDefault="00934026" w:rsidP="00D620FD">
      <w:pPr>
        <w:pStyle w:val="Bibliography"/>
        <w:rPr>
          <w:noProof/>
        </w:rPr>
      </w:pPr>
      <w:sdt>
        <w:sdtPr>
          <w:rPr>
            <w:noProof/>
          </w:rPr>
          <w:id w:val="-1617207944"/>
          <w:placeholder>
            <w:docPart w:val="D221BF3C97CC4F909EC555F71E4EC7B1"/>
          </w:placeholder>
          <w:temporary/>
          <w:showingPlcHdr/>
          <w15:appearance w15:val="hidden"/>
        </w:sdtPr>
        <w:sdtEndPr/>
        <w:sdtContent>
          <w:r w:rsidR="00D620FD" w:rsidRPr="00FD0666">
            <w:rPr>
              <w:rFonts w:eastAsia="Calibri" w:cstheme="minorHAnsi"/>
              <w:noProof/>
              <w:szCs w:val="22"/>
            </w:rPr>
            <w:t xml:space="preserve">Last Name, J. K. (Year, Month Day). </w:t>
          </w:r>
          <w:r w:rsidR="00D620FD" w:rsidRPr="00FD0666">
            <w:rPr>
              <w:rFonts w:eastAsia="Calibri" w:cstheme="minorHAnsi"/>
              <w:i/>
              <w:iCs/>
              <w:noProof/>
              <w:szCs w:val="22"/>
            </w:rPr>
            <w:t>Article Title/Headline</w:t>
          </w:r>
          <w:r w:rsidR="00D620FD" w:rsidRPr="00FD0666">
            <w:rPr>
              <w:rFonts w:eastAsia="Calibri" w:cstheme="minorHAnsi"/>
              <w:noProof/>
              <w:szCs w:val="22"/>
            </w:rPr>
            <w:t xml:space="preserve">. Periodical. </w:t>
          </w:r>
          <w:r w:rsidR="00D620FD" w:rsidRPr="00FD0666">
            <w:rPr>
              <w:rFonts w:eastAsia="Calibri" w:cstheme="minorHAnsi"/>
              <w:noProof/>
              <w:color w:val="0070C0"/>
              <w:szCs w:val="22"/>
              <w:u w:val="single"/>
            </w:rPr>
            <w:t>URL</w:t>
          </w:r>
          <w:r w:rsidR="00D620FD" w:rsidRPr="00FD0666">
            <w:rPr>
              <w:rFonts w:eastAsia="Calibri" w:cstheme="minorHAnsi"/>
              <w:noProof/>
              <w:szCs w:val="22"/>
            </w:rPr>
            <w:t>.</w:t>
          </w:r>
        </w:sdtContent>
      </w:sdt>
    </w:p>
    <w:p w14:paraId="521323F4" w14:textId="77777777" w:rsidR="00D620FD" w:rsidRPr="00D620FD" w:rsidRDefault="00934026" w:rsidP="00D620FD">
      <w:pPr>
        <w:pStyle w:val="Bibliography"/>
        <w:rPr>
          <w:noProof/>
        </w:rPr>
      </w:pPr>
      <w:sdt>
        <w:sdtPr>
          <w:rPr>
            <w:noProof/>
          </w:rPr>
          <w:id w:val="899487303"/>
          <w:placeholder>
            <w:docPart w:val="419E880ABAB34E79A1251D433ACD09A9"/>
          </w:placeholder>
          <w:temporary/>
          <w:showingPlcHdr/>
          <w15:appearance w15:val="hidden"/>
        </w:sdtPr>
        <w:sdtEndPr/>
        <w:sdtContent>
          <w:r w:rsidR="00D620FD" w:rsidRPr="5A1CFD60">
            <w:rPr>
              <w:noProof/>
            </w:rPr>
            <w:t xml:space="preserve">Organization Name. (Year, Month Day). </w:t>
          </w:r>
          <w:r w:rsidR="00D620FD" w:rsidRPr="5A1CFD60">
            <w:rPr>
              <w:i/>
              <w:iCs/>
              <w:noProof/>
            </w:rPr>
            <w:t>Webpage Title</w:t>
          </w:r>
          <w:r w:rsidR="00D620FD" w:rsidRPr="5A1CFD60">
            <w:rPr>
              <w:noProof/>
            </w:rPr>
            <w:t xml:space="preserve">. </w:t>
          </w:r>
          <w:r w:rsidR="00D620FD" w:rsidRPr="5A1CFD60">
            <w:rPr>
              <w:noProof/>
              <w:color w:val="0070C0"/>
              <w:u w:val="single"/>
            </w:rPr>
            <w:t>URL</w:t>
          </w:r>
          <w:r w:rsidR="00D620FD" w:rsidRPr="5A1CFD60">
            <w:rPr>
              <w:noProof/>
            </w:rPr>
            <w:t>.</w:t>
          </w:r>
        </w:sdtContent>
      </w:sdt>
    </w:p>
    <w:p w14:paraId="4357199D" w14:textId="77777777" w:rsidR="00A417C1" w:rsidRDefault="00A417C1" w:rsidP="00B863FB">
      <w:pPr>
        <w:rPr>
          <w:noProof/>
        </w:rPr>
      </w:pPr>
    </w:p>
    <w:p w14:paraId="7F7E6AEE" w14:textId="77777777" w:rsidR="68E35553" w:rsidRDefault="68E35553" w:rsidP="00B863FB">
      <w:pPr>
        <w:rPr>
          <w:noProof/>
        </w:rPr>
      </w:pPr>
    </w:p>
    <w:p w14:paraId="2FD936EE" w14:textId="77777777" w:rsidR="67AE9998" w:rsidRDefault="67AE9998" w:rsidP="00B863FB">
      <w:pPr>
        <w:rPr>
          <w:noProof/>
        </w:rPr>
      </w:pPr>
    </w:p>
    <w:p w14:paraId="3B1D15B6" w14:textId="77777777" w:rsidR="67AE9998" w:rsidRDefault="67AE9998" w:rsidP="00B863FB">
      <w:pPr>
        <w:rPr>
          <w:noProof/>
        </w:rPr>
      </w:pPr>
    </w:p>
    <w:p w14:paraId="65D6CB5F" w14:textId="77777777" w:rsidR="4A446072" w:rsidRDefault="4A446072" w:rsidP="00B863FB">
      <w:pPr>
        <w:rPr>
          <w:noProof/>
          <w:color w:val="000000" w:themeColor="text2"/>
        </w:rPr>
      </w:pPr>
    </w:p>
    <w:p w14:paraId="7C44D6B2" w14:textId="77777777" w:rsidR="4A446072" w:rsidRDefault="4A446072" w:rsidP="00B863FB">
      <w:pPr>
        <w:rPr>
          <w:noProof/>
          <w:color w:val="000000" w:themeColor="text2"/>
        </w:rPr>
      </w:pPr>
    </w:p>
    <w:p w14:paraId="77ED6D09" w14:textId="77777777" w:rsidR="4A446072" w:rsidRDefault="4A446072" w:rsidP="00B863FB">
      <w:pPr>
        <w:rPr>
          <w:noProof/>
          <w:color w:val="000000" w:themeColor="text2"/>
        </w:rPr>
      </w:pPr>
    </w:p>
    <w:p w14:paraId="6A7CF491" w14:textId="77777777" w:rsidR="4A446072" w:rsidRDefault="4A446072" w:rsidP="00B863FB">
      <w:pPr>
        <w:rPr>
          <w:noProof/>
          <w:color w:val="000000" w:themeColor="text2"/>
        </w:rPr>
      </w:pPr>
    </w:p>
    <w:p w14:paraId="56BF5A15" w14:textId="77777777" w:rsidR="4A446072" w:rsidRDefault="4A446072" w:rsidP="00B863FB">
      <w:pPr>
        <w:rPr>
          <w:noProof/>
          <w:color w:val="000000" w:themeColor="text2"/>
        </w:rPr>
      </w:pPr>
    </w:p>
    <w:p w14:paraId="05EFB7B1" w14:textId="77777777" w:rsidR="4A446072" w:rsidRDefault="4A446072" w:rsidP="00B863FB">
      <w:pPr>
        <w:rPr>
          <w:noProof/>
          <w:color w:val="000000" w:themeColor="text2"/>
        </w:rPr>
      </w:pPr>
    </w:p>
    <w:p w14:paraId="5866AF88" w14:textId="77777777" w:rsidR="4A446072" w:rsidRDefault="4A446072" w:rsidP="00B863FB">
      <w:pPr>
        <w:rPr>
          <w:noProof/>
          <w:color w:val="000000" w:themeColor="text2"/>
        </w:rPr>
      </w:pPr>
    </w:p>
    <w:p w14:paraId="7668D104" w14:textId="77777777" w:rsidR="4A446072" w:rsidRDefault="4A446072" w:rsidP="00B863FB">
      <w:pPr>
        <w:rPr>
          <w:noProof/>
          <w:color w:val="000000" w:themeColor="text2"/>
        </w:rPr>
      </w:pPr>
    </w:p>
    <w:p w14:paraId="2E2773C6" w14:textId="77777777" w:rsidR="4A446072" w:rsidRDefault="4A446072" w:rsidP="00B863FB">
      <w:pPr>
        <w:rPr>
          <w:noProof/>
          <w:color w:val="000000" w:themeColor="text2"/>
        </w:rPr>
      </w:pPr>
    </w:p>
    <w:p w14:paraId="3A914D5E" w14:textId="77777777" w:rsidR="4A446072" w:rsidRDefault="4A446072" w:rsidP="00B863FB">
      <w:pPr>
        <w:rPr>
          <w:noProof/>
          <w:color w:val="000000" w:themeColor="text2"/>
        </w:rPr>
      </w:pPr>
    </w:p>
    <w:p w14:paraId="7351F233" w14:textId="77777777" w:rsidR="4A446072" w:rsidRDefault="4A446072" w:rsidP="00B863FB">
      <w:pPr>
        <w:rPr>
          <w:noProof/>
          <w:color w:val="000000" w:themeColor="text2"/>
        </w:rPr>
      </w:pPr>
    </w:p>
    <w:p w14:paraId="29C593AD" w14:textId="77777777" w:rsidR="4A446072" w:rsidRDefault="4A446072" w:rsidP="00B863FB">
      <w:pPr>
        <w:rPr>
          <w:noProof/>
          <w:color w:val="000000" w:themeColor="text2"/>
        </w:rPr>
      </w:pPr>
    </w:p>
    <w:p w14:paraId="1BBF2526" w14:textId="77777777" w:rsidR="67AE9998" w:rsidRPr="00B863FB" w:rsidRDefault="00934026" w:rsidP="3D0A9892">
      <w:pPr>
        <w:pStyle w:val="TableFigure"/>
        <w:spacing w:after="160"/>
        <w:rPr>
          <w:rFonts w:eastAsia="Calibri" w:cstheme="minorHAnsi"/>
          <w:i/>
          <w:iCs/>
          <w:noProof/>
          <w:color w:val="000000" w:themeColor="text2"/>
          <w:szCs w:val="22"/>
        </w:rPr>
      </w:pPr>
      <w:sdt>
        <w:sdtPr>
          <w:rPr>
            <w:rFonts w:eastAsia="Calibri" w:cstheme="minorHAnsi"/>
            <w:i/>
            <w:iCs/>
            <w:noProof/>
            <w:color w:val="000000" w:themeColor="text2"/>
            <w:szCs w:val="22"/>
          </w:rPr>
          <w:id w:val="-1101418058"/>
          <w:placeholder>
            <w:docPart w:val="98345733FC264A1EA4B0420FD611C9AB"/>
          </w:placeholder>
          <w:temporary/>
          <w:showingPlcHdr/>
          <w15:appearance w15:val="hidden"/>
        </w:sdtPr>
        <w:sdtEndPr/>
        <w:sdtContent>
          <w:r w:rsidR="00D620FD" w:rsidRPr="00B863FB">
            <w:rPr>
              <w:rFonts w:eastAsia="Calibri" w:cstheme="minorHAnsi"/>
              <w:i/>
              <w:iCs/>
              <w:noProof/>
              <w:color w:val="000000" w:themeColor="text2"/>
              <w:szCs w:val="22"/>
            </w:rPr>
            <w:t xml:space="preserve">For additional information on APA Style formatting, please consult the </w:t>
          </w:r>
          <w:hyperlink r:id="rId10">
            <w:r w:rsidR="00D620FD" w:rsidRPr="00B863FB">
              <w:rPr>
                <w:rStyle w:val="Hyperlink"/>
                <w:rFonts w:eastAsia="Calibri" w:cstheme="minorHAnsi"/>
                <w:i/>
                <w:iCs/>
                <w:noProof/>
                <w:szCs w:val="22"/>
              </w:rPr>
              <w:t xml:space="preserve">APA Style Manual, 7th </w:t>
            </w:r>
          </w:hyperlink>
          <w:r w:rsidR="00D620FD" w:rsidRPr="00B863FB">
            <w:rPr>
              <w:rStyle w:val="Hyperlink"/>
              <w:rFonts w:eastAsia="Calibri" w:cstheme="minorHAnsi"/>
              <w:i/>
              <w:iCs/>
              <w:noProof/>
              <w:szCs w:val="22"/>
            </w:rPr>
            <w:t>Edition</w:t>
          </w:r>
          <w:r w:rsidR="00D620FD" w:rsidRPr="00B863FB">
            <w:rPr>
              <w:rFonts w:eastAsia="Calibri" w:cstheme="minorHAnsi"/>
              <w:i/>
              <w:iCs/>
              <w:noProof/>
              <w:color w:val="000000" w:themeColor="text2"/>
              <w:szCs w:val="22"/>
            </w:rPr>
            <w:t>.</w:t>
          </w:r>
        </w:sdtContent>
      </w:sdt>
    </w:p>
    <w:sectPr w:rsidR="67AE9998" w:rsidRPr="00B863FB">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A78B09" w14:textId="77777777" w:rsidR="000F431D" w:rsidRDefault="000F431D">
      <w:pPr>
        <w:spacing w:line="240" w:lineRule="auto"/>
      </w:pPr>
      <w:r>
        <w:separator/>
      </w:r>
    </w:p>
    <w:p w14:paraId="1E8D7F4F" w14:textId="77777777" w:rsidR="000F431D" w:rsidRDefault="000F431D"/>
  </w:endnote>
  <w:endnote w:type="continuationSeparator" w:id="0">
    <w:p w14:paraId="4FFB9EFD" w14:textId="77777777" w:rsidR="000F431D" w:rsidRDefault="000F431D">
      <w:pPr>
        <w:spacing w:line="240" w:lineRule="auto"/>
      </w:pPr>
      <w:r>
        <w:continuationSeparator/>
      </w:r>
    </w:p>
    <w:p w14:paraId="030F2CAD" w14:textId="77777777" w:rsidR="000F431D" w:rsidRDefault="000F43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3E079"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D8779"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3EFD5"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9F3487" w14:textId="77777777" w:rsidR="000F431D" w:rsidRDefault="000F431D">
      <w:pPr>
        <w:spacing w:line="240" w:lineRule="auto"/>
      </w:pPr>
      <w:r>
        <w:separator/>
      </w:r>
    </w:p>
    <w:p w14:paraId="2CAEE8EC" w14:textId="77777777" w:rsidR="000F431D" w:rsidRDefault="000F431D"/>
  </w:footnote>
  <w:footnote w:type="continuationSeparator" w:id="0">
    <w:p w14:paraId="72FCB59B" w14:textId="77777777" w:rsidR="000F431D" w:rsidRDefault="000F431D">
      <w:pPr>
        <w:spacing w:line="240" w:lineRule="auto"/>
      </w:pPr>
      <w:r>
        <w:continuationSeparator/>
      </w:r>
    </w:p>
    <w:p w14:paraId="63CFECD3" w14:textId="77777777" w:rsidR="000F431D" w:rsidRDefault="000F43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9365D"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77CC01"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B4624"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1D"/>
    <w:rsid w:val="00023AFE"/>
    <w:rsid w:val="000A3D9B"/>
    <w:rsid w:val="000D4642"/>
    <w:rsid w:val="000D539D"/>
    <w:rsid w:val="000F431D"/>
    <w:rsid w:val="00116273"/>
    <w:rsid w:val="002C79E6"/>
    <w:rsid w:val="002F3AE9"/>
    <w:rsid w:val="003804CC"/>
    <w:rsid w:val="003C2DB0"/>
    <w:rsid w:val="005C199E"/>
    <w:rsid w:val="00664C1A"/>
    <w:rsid w:val="0087407D"/>
    <w:rsid w:val="00A417C1"/>
    <w:rsid w:val="00B863FB"/>
    <w:rsid w:val="00B86440"/>
    <w:rsid w:val="00BB2D6F"/>
    <w:rsid w:val="00C00F8F"/>
    <w:rsid w:val="00C03068"/>
    <w:rsid w:val="00D620FD"/>
    <w:rsid w:val="00D91044"/>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B7B4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apastyle.apa.org/style-grammar-guideline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nt.chapman\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apastyle.apa.org/style-grammar-guidelines"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521626D124D40AB9B30A46B6C52300E"/>
        <w:category>
          <w:name w:val="General"/>
          <w:gallery w:val="placeholder"/>
        </w:category>
        <w:types>
          <w:type w:val="bbPlcHdr"/>
        </w:types>
        <w:behaviors>
          <w:behavior w:val="content"/>
        </w:behaviors>
        <w:guid w:val="{334952AC-4D58-440E-A928-EB0E116B1605}"/>
      </w:docPartPr>
      <w:docPartBody>
        <w:p w:rsidR="00B36A64" w:rsidRDefault="00B36A64">
          <w:pPr>
            <w:pStyle w:val="B521626D124D40AB9B30A46B6C52300E"/>
          </w:pPr>
          <w:r w:rsidRPr="52694629">
            <w:t xml:space="preserve">The first section of your paper is your introduction. Use these paragraphs to provide background and context. “Introduction” should not be used as a section heading as it’s assumed your paper will begin with an introduction. Remember to use first-person tense. Anytime you want to start a section on a new page, instead of adding page breaks, use the </w:t>
          </w:r>
          <w:r w:rsidRPr="52694629">
            <w:rPr>
              <w:b/>
              <w:bCs/>
            </w:rPr>
            <w:t>Section Title</w:t>
          </w:r>
          <w:r w:rsidRPr="52694629">
            <w:t xml:space="preserve"> style. (To see the reader’s view of your document, click on the </w:t>
          </w:r>
          <w:r w:rsidRPr="52694629">
            <w:rPr>
              <w:b/>
              <w:bCs/>
            </w:rPr>
            <w:t>View</w:t>
          </w:r>
          <w:r w:rsidRPr="52694629">
            <w:t xml:space="preserve"> tab</w:t>
          </w:r>
          <w:r w:rsidRPr="52694629">
            <w:rPr>
              <w:b/>
              <w:bCs/>
            </w:rPr>
            <w:t xml:space="preserve"> </w:t>
          </w:r>
          <w:r w:rsidRPr="52694629">
            <w:t>then select</w:t>
          </w:r>
          <w:r w:rsidRPr="52694629">
            <w:rPr>
              <w:b/>
              <w:bCs/>
            </w:rPr>
            <w:t xml:space="preserve"> Reading View.</w:t>
          </w:r>
          <w:r w:rsidRPr="52694629">
            <w:t>)</w:t>
          </w:r>
        </w:p>
      </w:docPartBody>
    </w:docPart>
    <w:docPart>
      <w:docPartPr>
        <w:name w:val="E80E6669DDB74B3B84D4451BF6E83DED"/>
        <w:category>
          <w:name w:val="General"/>
          <w:gallery w:val="placeholder"/>
        </w:category>
        <w:types>
          <w:type w:val="bbPlcHdr"/>
        </w:types>
        <w:behaviors>
          <w:behavior w:val="content"/>
        </w:behaviors>
        <w:guid w:val="{99DF904D-0F5F-458F-84C7-913459532689}"/>
      </w:docPartPr>
      <w:docPartBody>
        <w:p w:rsidR="00B36A64" w:rsidRDefault="00B36A64">
          <w:pPr>
            <w:pStyle w:val="E80E6669DDB74B3B84D4451BF6E83DED"/>
          </w:pPr>
          <w:r w:rsidRPr="52694629">
            <w:t xml:space="preserve">The body of your paper should be indented one half-inch on the first line of each new paragraph and double-spaced. When introducing key terms, use </w:t>
          </w:r>
          <w:r w:rsidRPr="52694629">
            <w:rPr>
              <w:i/>
              <w:iCs/>
            </w:rPr>
            <w:t>Italics</w:t>
          </w:r>
          <w:r w:rsidRPr="52694629">
            <w:t xml:space="preserve"> to highlight the term in its first use, only. APA Style provides for up to five heading levels, shown in the paragraphs that follow. Note that all text styles for this template are available on the </w:t>
          </w:r>
          <w:bookmarkStart w:id="0" w:name="_Int_pGJ5iSU8"/>
          <w:r w:rsidRPr="52694629">
            <w:rPr>
              <w:b/>
              <w:bCs/>
            </w:rPr>
            <w:t>Home</w:t>
          </w:r>
          <w:bookmarkEnd w:id="0"/>
          <w:r w:rsidRPr="52694629">
            <w:rPr>
              <w:i/>
              <w:iCs/>
            </w:rPr>
            <w:t xml:space="preserve"> </w:t>
          </w:r>
          <w:r w:rsidRPr="52694629">
            <w:t xml:space="preserve">tab of the ribbon, in the </w:t>
          </w:r>
          <w:r w:rsidRPr="52694629">
            <w:rPr>
              <w:b/>
              <w:bCs/>
            </w:rPr>
            <w:t>Styles</w:t>
          </w:r>
          <w:r w:rsidRPr="52694629">
            <w:t xml:space="preserve"> gallery.</w:t>
          </w:r>
        </w:p>
      </w:docPartBody>
    </w:docPart>
    <w:docPart>
      <w:docPartPr>
        <w:name w:val="29A5A26D45154E88A27BEA0E037DC629"/>
        <w:category>
          <w:name w:val="General"/>
          <w:gallery w:val="placeholder"/>
        </w:category>
        <w:types>
          <w:type w:val="bbPlcHdr"/>
        </w:types>
        <w:behaviors>
          <w:behavior w:val="content"/>
        </w:behaviors>
        <w:guid w:val="{809E7164-DF4F-40E6-A366-1C7B1807F335}"/>
      </w:docPartPr>
      <w:docPartBody>
        <w:p w:rsidR="00B36A64" w:rsidRDefault="00B36A64">
          <w:pPr>
            <w:pStyle w:val="29A5A26D45154E88A27BEA0E037DC629"/>
          </w:pPr>
          <w:r w:rsidRPr="00B863FB">
            <w:t>Heading levels 1-3 get their own paragraph, as shown. Headings 4 and 5 are run-in headings used at the beginning of the paragraph. Include a period at the end of a run-in heading. Double-space all text, including headings. Use descriptive headings to help readers identify sections of your paper.</w:t>
          </w:r>
        </w:p>
      </w:docPartBody>
    </w:docPart>
    <w:docPart>
      <w:docPartPr>
        <w:name w:val="12A3134DA5B040AF89095D1944968809"/>
        <w:category>
          <w:name w:val="General"/>
          <w:gallery w:val="placeholder"/>
        </w:category>
        <w:types>
          <w:type w:val="bbPlcHdr"/>
        </w:types>
        <w:behaviors>
          <w:behavior w:val="content"/>
        </w:behaviors>
        <w:guid w:val="{25F41B1C-8A5C-405A-A437-010FAD1D28CF}"/>
      </w:docPartPr>
      <w:docPartBody>
        <w:p w:rsidR="00B36A64" w:rsidRDefault="00B36A64">
          <w:pPr>
            <w:pStyle w:val="12A3134DA5B040AF89095D1944968809"/>
          </w:pPr>
          <w:r w:rsidRPr="00B863FB">
            <w:t>Heading Two</w:t>
          </w:r>
        </w:p>
      </w:docPartBody>
    </w:docPart>
    <w:docPart>
      <w:docPartPr>
        <w:name w:val="D504311D5CDF4CA1851BD52514794506"/>
        <w:category>
          <w:name w:val="General"/>
          <w:gallery w:val="placeholder"/>
        </w:category>
        <w:types>
          <w:type w:val="bbPlcHdr"/>
        </w:types>
        <w:behaviors>
          <w:behavior w:val="content"/>
        </w:behaviors>
        <w:guid w:val="{1B5CCE98-21E6-461E-A025-C2BA39032A5B}"/>
      </w:docPartPr>
      <w:docPartBody>
        <w:p w:rsidR="00B36A64" w:rsidRDefault="00B36A64">
          <w:pPr>
            <w:pStyle w:val="D504311D5CDF4CA1851BD52514794506"/>
          </w:pPr>
          <w:r w:rsidRPr="002C79E6">
            <w:t>If needed, you can include consecutive paragraphs with their own headings, where appropriate. For APA Style formatting, type your own references. To correctly format a reference page according to APA Style guidelines, see page four.</w:t>
          </w:r>
        </w:p>
      </w:docPartBody>
    </w:docPart>
    <w:docPart>
      <w:docPartPr>
        <w:name w:val="51E724A3882B4545882EAFECC8C757D7"/>
        <w:category>
          <w:name w:val="General"/>
          <w:gallery w:val="placeholder"/>
        </w:category>
        <w:types>
          <w:type w:val="bbPlcHdr"/>
        </w:types>
        <w:behaviors>
          <w:behavior w:val="content"/>
        </w:behaviors>
        <w:guid w:val="{09580DEA-7253-4EE0-A320-C4F9243E47E6}"/>
      </w:docPartPr>
      <w:docPartBody>
        <w:p w:rsidR="00B36A64" w:rsidRDefault="00B36A64">
          <w:pPr>
            <w:pStyle w:val="51E724A3882B4545882EAFECC8C757D7"/>
          </w:pPr>
          <w:r w:rsidRPr="00C00F8F">
            <w:t>Heading Three</w:t>
          </w:r>
        </w:p>
      </w:docPartBody>
    </w:docPart>
    <w:docPart>
      <w:docPartPr>
        <w:name w:val="F6C2D3FE65A147DD9C05B3F9254B07BD"/>
        <w:category>
          <w:name w:val="General"/>
          <w:gallery w:val="placeholder"/>
        </w:category>
        <w:types>
          <w:type w:val="bbPlcHdr"/>
        </w:types>
        <w:behaviors>
          <w:behavior w:val="content"/>
        </w:behaviors>
        <w:guid w:val="{C3B64D1D-2B6D-4FC9-8A74-E34070BA6ECE}"/>
      </w:docPartPr>
      <w:docPartBody>
        <w:p w:rsidR="00B36A64" w:rsidRDefault="00B36A64">
          <w:pPr>
            <w:pStyle w:val="F6C2D3FE65A147DD9C05B3F9254B07BD"/>
          </w:pPr>
          <w:r w:rsidRPr="4A446072">
            <w:t>When citing any quote or text that consists of three or more lines, APA guidelines call for block-quote format:</w:t>
          </w:r>
        </w:p>
      </w:docPartBody>
    </w:docPart>
    <w:docPart>
      <w:docPartPr>
        <w:name w:val="830C7DDB212744BFAAF564CCE4AE77FE"/>
        <w:category>
          <w:name w:val="General"/>
          <w:gallery w:val="placeholder"/>
        </w:category>
        <w:types>
          <w:type w:val="bbPlcHdr"/>
        </w:types>
        <w:behaviors>
          <w:behavior w:val="content"/>
        </w:behaviors>
        <w:guid w:val="{9F2A7309-0022-4912-BF26-36103F018A71}"/>
      </w:docPartPr>
      <w:docPartBody>
        <w:p w:rsidR="00B36A64" w:rsidRDefault="00B36A64">
          <w:pPr>
            <w:pStyle w:val="830C7DDB212744BFAAF564CCE4AE77FE"/>
          </w:pPr>
          <w:r w:rsidRPr="52694629">
            <w:t>Create a new paragraph to begin the block-quote. Double-space each line of text, as you have done with headings, section labels, and paragraphs of paraphrased text. To correctly format a block-quote, indent each line of the text to one-half inch. Remember to always cite your source.</w:t>
          </w:r>
        </w:p>
      </w:docPartBody>
    </w:docPart>
    <w:docPart>
      <w:docPartPr>
        <w:name w:val="8E0B32DDB91148EEB8D9DD524733150E"/>
        <w:category>
          <w:name w:val="General"/>
          <w:gallery w:val="placeholder"/>
        </w:category>
        <w:types>
          <w:type w:val="bbPlcHdr"/>
        </w:types>
        <w:behaviors>
          <w:behavior w:val="content"/>
        </w:behaviors>
        <w:guid w:val="{78DB05A7-42E6-4B70-A348-1CC24CD4B440}"/>
      </w:docPartPr>
      <w:docPartBody>
        <w:p w:rsidR="00B36A64" w:rsidRDefault="00B36A64">
          <w:pPr>
            <w:pStyle w:val="8E0B32DDB91148EEB8D9DD524733150E"/>
          </w:pPr>
          <w:r w:rsidRPr="4A446072">
            <w:t>Last Name (Year) citations can be used when writing a paper in narrative form. Parenthetical citations are also appropriate (Last Name, Year).</w:t>
          </w:r>
        </w:p>
      </w:docPartBody>
    </w:docPart>
    <w:docPart>
      <w:docPartPr>
        <w:name w:val="F7DB48E023FD43ABBE828713B3B2583F"/>
        <w:category>
          <w:name w:val="General"/>
          <w:gallery w:val="placeholder"/>
        </w:category>
        <w:types>
          <w:type w:val="bbPlcHdr"/>
        </w:types>
        <w:behaviors>
          <w:behavior w:val="content"/>
        </w:behaviors>
        <w:guid w:val="{9C1E98EF-9AB1-4B48-9210-4CFE9A262DCA}"/>
      </w:docPartPr>
      <w:docPartBody>
        <w:p w:rsidR="00B36A64" w:rsidRDefault="00B36A64">
          <w:pPr>
            <w:pStyle w:val="F7DB48E023FD43ABBE828713B3B2583F"/>
          </w:pPr>
          <w:r w:rsidRPr="00B863FB">
            <w:rPr>
              <w:rStyle w:val="Heading4Char"/>
            </w:rPr>
            <w:t>Heading Four:</w:t>
          </w:r>
        </w:p>
      </w:docPartBody>
    </w:docPart>
    <w:docPart>
      <w:docPartPr>
        <w:name w:val="D8712D90D1C346F59CDDFB4F26F5FEB8"/>
        <w:category>
          <w:name w:val="General"/>
          <w:gallery w:val="placeholder"/>
        </w:category>
        <w:types>
          <w:type w:val="bbPlcHdr"/>
        </w:types>
        <w:behaviors>
          <w:behavior w:val="content"/>
        </w:behaviors>
        <w:guid w:val="{CFCE5349-2BC3-4BE6-9CE7-0CE63742D057}"/>
      </w:docPartPr>
      <w:docPartBody>
        <w:p w:rsidR="00B36A64" w:rsidRDefault="00B36A64">
          <w:pPr>
            <w:pStyle w:val="D8712D90D1C346F59CDDFB4F26F5FEB8"/>
          </w:pPr>
          <w:r w:rsidRPr="00B863FB">
            <w:t>When using headings, don’t skip levels. If you need a heading 3, 4, or 5 with no text following it before the next heading, just add a period at the end of the heading and start a new paragraph for the subheading and its text.</w:t>
          </w:r>
        </w:p>
      </w:docPartBody>
    </w:docPart>
    <w:docPart>
      <w:docPartPr>
        <w:name w:val="9DC287719DCA4D40B0EBAAFFD133B6A9"/>
        <w:category>
          <w:name w:val="General"/>
          <w:gallery w:val="placeholder"/>
        </w:category>
        <w:types>
          <w:type w:val="bbPlcHdr"/>
        </w:types>
        <w:behaviors>
          <w:behavior w:val="content"/>
        </w:behaviors>
        <w:guid w:val="{4AC83430-F6D6-400A-B645-845098947DE2}"/>
      </w:docPartPr>
      <w:docPartBody>
        <w:p w:rsidR="00B36A64" w:rsidRDefault="00B36A64">
          <w:pPr>
            <w:pStyle w:val="9DC287719DCA4D40B0EBAAFFD133B6A9"/>
          </w:pPr>
          <w:r w:rsidRPr="00B863FB">
            <w:rPr>
              <w:rStyle w:val="Heading5Char"/>
            </w:rPr>
            <w:t>Heading Five.</w:t>
          </w:r>
        </w:p>
      </w:docPartBody>
    </w:docPart>
    <w:docPart>
      <w:docPartPr>
        <w:name w:val="F121290905674D46A729A8EEBB87DC9E"/>
        <w:category>
          <w:name w:val="General"/>
          <w:gallery w:val="placeholder"/>
        </w:category>
        <w:types>
          <w:type w:val="bbPlcHdr"/>
        </w:types>
        <w:behaviors>
          <w:behavior w:val="content"/>
        </w:behaviors>
        <w:guid w:val="{808ACF3B-558E-472E-AD93-630C5F202A12}"/>
      </w:docPartPr>
      <w:docPartBody>
        <w:p w:rsidR="00B36A64" w:rsidRDefault="00B36A64">
          <w:pPr>
            <w:pStyle w:val="F121290905674D46A729A8EEBB87DC9E"/>
          </w:pPr>
          <w:r w:rsidRPr="00B863FB">
            <w:t>Like all sections of your paper, references start on their own page, like the page that follows this one. All in-text citations should be included your references.</w:t>
          </w:r>
        </w:p>
      </w:docPartBody>
    </w:docPart>
    <w:docPart>
      <w:docPartPr>
        <w:name w:val="AB1EAEAD24DC428DA54F2051B2770002"/>
        <w:category>
          <w:name w:val="General"/>
          <w:gallery w:val="placeholder"/>
        </w:category>
        <w:types>
          <w:type w:val="bbPlcHdr"/>
        </w:types>
        <w:behaviors>
          <w:behavior w:val="content"/>
        </w:behaviors>
        <w:guid w:val="{9ECCB584-34F4-4598-A04A-54DFA04646FA}"/>
      </w:docPartPr>
      <w:docPartBody>
        <w:p w:rsidR="00B36A64" w:rsidRDefault="00B36A64">
          <w:pPr>
            <w:pStyle w:val="AB1EAEAD24DC428DA54F2051B2770002"/>
          </w:pPr>
          <w:r w:rsidRPr="00664C1A">
            <w:t>References</w:t>
          </w:r>
        </w:p>
      </w:docPartBody>
    </w:docPart>
    <w:docPart>
      <w:docPartPr>
        <w:name w:val="F72A0E685974431F9FF7E4ACEAEE01D5"/>
        <w:category>
          <w:name w:val="General"/>
          <w:gallery w:val="placeholder"/>
        </w:category>
        <w:types>
          <w:type w:val="bbPlcHdr"/>
        </w:types>
        <w:behaviors>
          <w:behavior w:val="content"/>
        </w:behaviors>
        <w:guid w:val="{F8A9265F-1511-4B1B-8DDF-89756AF0432D}"/>
      </w:docPartPr>
      <w:docPartBody>
        <w:p w:rsidR="00B36A64" w:rsidRDefault="00B36A64">
          <w:pPr>
            <w:pStyle w:val="F72A0E685974431F9FF7E4ACEAEE01D5"/>
          </w:pPr>
          <w:r w:rsidRPr="4A446072">
            <w:rPr>
              <w:noProof/>
            </w:rPr>
            <w:t xml:space="preserve">Last Name, A. B. (Year). Article Title. </w:t>
          </w:r>
          <w:r w:rsidRPr="4A446072">
            <w:rPr>
              <w:i/>
              <w:iCs/>
              <w:noProof/>
            </w:rPr>
            <w:t>Journal Title</w:t>
          </w:r>
          <w:r w:rsidRPr="4A446072">
            <w:rPr>
              <w:noProof/>
            </w:rPr>
            <w:t xml:space="preserve">, Pages #-#. </w:t>
          </w:r>
          <w:r w:rsidRPr="4A446072">
            <w:rPr>
              <w:noProof/>
              <w:color w:val="0070C0"/>
              <w:u w:val="single"/>
            </w:rPr>
            <w:t>URL</w:t>
          </w:r>
          <w:r w:rsidRPr="4A446072">
            <w:rPr>
              <w:noProof/>
            </w:rPr>
            <w:t>.</w:t>
          </w:r>
        </w:p>
      </w:docPartBody>
    </w:docPart>
    <w:docPart>
      <w:docPartPr>
        <w:name w:val="ECB64A02B08E4CF784FC51EC19228D5A"/>
        <w:category>
          <w:name w:val="General"/>
          <w:gallery w:val="placeholder"/>
        </w:category>
        <w:types>
          <w:type w:val="bbPlcHdr"/>
        </w:types>
        <w:behaviors>
          <w:behavior w:val="content"/>
        </w:behaviors>
        <w:guid w:val="{6A498B8A-1FDC-4EDB-9AE3-28D9B720C045}"/>
      </w:docPartPr>
      <w:docPartBody>
        <w:p w:rsidR="00B36A64" w:rsidRDefault="00B36A64">
          <w:pPr>
            <w:pStyle w:val="ECB64A02B08E4CF784FC51EC19228D5A"/>
          </w:pPr>
          <w:r w:rsidRPr="4A446072">
            <w:rPr>
              <w:noProof/>
            </w:rPr>
            <w:t xml:space="preserve">Last Name, C. D. (Year). </w:t>
          </w:r>
          <w:r w:rsidRPr="4A446072">
            <w:rPr>
              <w:i/>
              <w:iCs/>
              <w:noProof/>
            </w:rPr>
            <w:t>Book Title (Edition).</w:t>
          </w:r>
          <w:r w:rsidRPr="4A446072">
            <w:rPr>
              <w:noProof/>
            </w:rPr>
            <w:t xml:space="preserve"> Publisher Name. </w:t>
          </w:r>
          <w:r w:rsidRPr="4A446072">
            <w:rPr>
              <w:noProof/>
              <w:color w:val="0070C0"/>
              <w:u w:val="single"/>
            </w:rPr>
            <w:t>URL</w:t>
          </w:r>
          <w:r w:rsidRPr="4A446072">
            <w:rPr>
              <w:noProof/>
            </w:rPr>
            <w:t>.</w:t>
          </w:r>
        </w:p>
      </w:docPartBody>
    </w:docPart>
    <w:docPart>
      <w:docPartPr>
        <w:name w:val="7EF8125BEC4344629EFB5392C5202C77"/>
        <w:category>
          <w:name w:val="General"/>
          <w:gallery w:val="placeholder"/>
        </w:category>
        <w:types>
          <w:type w:val="bbPlcHdr"/>
        </w:types>
        <w:behaviors>
          <w:behavior w:val="content"/>
        </w:behaviors>
        <w:guid w:val="{7EBF001D-A4D0-4935-A472-D101E6258204}"/>
      </w:docPartPr>
      <w:docPartBody>
        <w:p w:rsidR="00B36A64" w:rsidRDefault="00B36A64">
          <w:pPr>
            <w:pStyle w:val="7EF8125BEC4344629EFB5392C5202C77"/>
          </w:pPr>
          <w:r w:rsidRPr="00FD0666">
            <w:rPr>
              <w:rFonts w:eastAsia="Calibri" w:cstheme="minorHAnsi"/>
              <w:noProof/>
              <w:szCs w:val="22"/>
            </w:rPr>
            <w:t xml:space="preserve">Last Name, D. E., Last Name, F. G., Last Name, H. I. (Year). </w:t>
          </w:r>
          <w:r w:rsidRPr="00FD0666">
            <w:rPr>
              <w:rFonts w:eastAsia="Calibri" w:cstheme="minorHAnsi"/>
              <w:i/>
              <w:iCs/>
              <w:noProof/>
              <w:szCs w:val="22"/>
            </w:rPr>
            <w:t xml:space="preserve">Report Title </w:t>
          </w:r>
          <w:r w:rsidRPr="00FD0666">
            <w:rPr>
              <w:rFonts w:eastAsia="Calibri" w:cstheme="minorHAnsi"/>
              <w:noProof/>
              <w:szCs w:val="22"/>
            </w:rPr>
            <w:t xml:space="preserve">(report number). Publisher. </w:t>
          </w:r>
          <w:r w:rsidRPr="00FD0666">
            <w:rPr>
              <w:rFonts w:eastAsia="Calibri" w:cstheme="minorHAnsi"/>
              <w:noProof/>
              <w:color w:val="0070C0"/>
              <w:szCs w:val="22"/>
              <w:u w:val="single"/>
            </w:rPr>
            <w:t>URL</w:t>
          </w:r>
          <w:r w:rsidRPr="00FD0666">
            <w:rPr>
              <w:rFonts w:eastAsia="Calibri" w:cstheme="minorHAnsi"/>
              <w:noProof/>
              <w:szCs w:val="22"/>
            </w:rPr>
            <w:t>.</w:t>
          </w:r>
        </w:p>
      </w:docPartBody>
    </w:docPart>
    <w:docPart>
      <w:docPartPr>
        <w:name w:val="D221BF3C97CC4F909EC555F71E4EC7B1"/>
        <w:category>
          <w:name w:val="General"/>
          <w:gallery w:val="placeholder"/>
        </w:category>
        <w:types>
          <w:type w:val="bbPlcHdr"/>
        </w:types>
        <w:behaviors>
          <w:behavior w:val="content"/>
        </w:behaviors>
        <w:guid w:val="{12ACA791-6B3A-4DA4-93BF-5F33CC33C884}"/>
      </w:docPartPr>
      <w:docPartBody>
        <w:p w:rsidR="00B36A64" w:rsidRDefault="00B36A64">
          <w:pPr>
            <w:pStyle w:val="D221BF3C97CC4F909EC555F71E4EC7B1"/>
          </w:pPr>
          <w:r w:rsidRPr="00FD0666">
            <w:rPr>
              <w:rFonts w:eastAsia="Calibri" w:cstheme="minorHAnsi"/>
              <w:noProof/>
              <w:szCs w:val="22"/>
            </w:rPr>
            <w:t xml:space="preserve">Last Name, J. K. (Year, Month Day). </w:t>
          </w:r>
          <w:r w:rsidRPr="00FD0666">
            <w:rPr>
              <w:rFonts w:eastAsia="Calibri" w:cstheme="minorHAnsi"/>
              <w:i/>
              <w:iCs/>
              <w:noProof/>
              <w:szCs w:val="22"/>
            </w:rPr>
            <w:t>Article Title/Headline</w:t>
          </w:r>
          <w:r w:rsidRPr="00FD0666">
            <w:rPr>
              <w:rFonts w:eastAsia="Calibri" w:cstheme="minorHAnsi"/>
              <w:noProof/>
              <w:szCs w:val="22"/>
            </w:rPr>
            <w:t xml:space="preserve">. Periodical. </w:t>
          </w:r>
          <w:r w:rsidRPr="00FD0666">
            <w:rPr>
              <w:rFonts w:eastAsia="Calibri" w:cstheme="minorHAnsi"/>
              <w:noProof/>
              <w:color w:val="0070C0"/>
              <w:szCs w:val="22"/>
              <w:u w:val="single"/>
            </w:rPr>
            <w:t>URL</w:t>
          </w:r>
          <w:r w:rsidRPr="00FD0666">
            <w:rPr>
              <w:rFonts w:eastAsia="Calibri" w:cstheme="minorHAnsi"/>
              <w:noProof/>
              <w:szCs w:val="22"/>
            </w:rPr>
            <w:t>.</w:t>
          </w:r>
        </w:p>
      </w:docPartBody>
    </w:docPart>
    <w:docPart>
      <w:docPartPr>
        <w:name w:val="419E880ABAB34E79A1251D433ACD09A9"/>
        <w:category>
          <w:name w:val="General"/>
          <w:gallery w:val="placeholder"/>
        </w:category>
        <w:types>
          <w:type w:val="bbPlcHdr"/>
        </w:types>
        <w:behaviors>
          <w:behavior w:val="content"/>
        </w:behaviors>
        <w:guid w:val="{F6245DE2-88EF-4BDE-B788-DD175D39FCCB}"/>
      </w:docPartPr>
      <w:docPartBody>
        <w:p w:rsidR="00B36A64" w:rsidRDefault="00B36A64">
          <w:pPr>
            <w:pStyle w:val="419E880ABAB34E79A1251D433ACD09A9"/>
          </w:pPr>
          <w:r w:rsidRPr="5A1CFD60">
            <w:rPr>
              <w:noProof/>
            </w:rPr>
            <w:t xml:space="preserve">Organization Name. (Year, Month Day). </w:t>
          </w:r>
          <w:r w:rsidRPr="5A1CFD60">
            <w:rPr>
              <w:i/>
              <w:iCs/>
              <w:noProof/>
            </w:rPr>
            <w:t>Webpage Title</w:t>
          </w:r>
          <w:r w:rsidRPr="5A1CFD60">
            <w:rPr>
              <w:noProof/>
            </w:rPr>
            <w:t xml:space="preserve">. </w:t>
          </w:r>
          <w:r w:rsidRPr="5A1CFD60">
            <w:rPr>
              <w:noProof/>
              <w:color w:val="0070C0"/>
              <w:u w:val="single"/>
            </w:rPr>
            <w:t>URL</w:t>
          </w:r>
          <w:r w:rsidRPr="5A1CFD60">
            <w:rPr>
              <w:noProof/>
            </w:rPr>
            <w:t>.</w:t>
          </w:r>
        </w:p>
      </w:docPartBody>
    </w:docPart>
    <w:docPart>
      <w:docPartPr>
        <w:name w:val="98345733FC264A1EA4B0420FD611C9AB"/>
        <w:category>
          <w:name w:val="General"/>
          <w:gallery w:val="placeholder"/>
        </w:category>
        <w:types>
          <w:type w:val="bbPlcHdr"/>
        </w:types>
        <w:behaviors>
          <w:behavior w:val="content"/>
        </w:behaviors>
        <w:guid w:val="{ADC49AF6-68F1-472D-8B85-D601776522E2}"/>
      </w:docPartPr>
      <w:docPartBody>
        <w:p w:rsidR="00B36A64" w:rsidRDefault="00B36A64">
          <w:pPr>
            <w:pStyle w:val="98345733FC264A1EA4B0420FD611C9AB"/>
          </w:pPr>
          <w:r w:rsidRPr="00B863FB">
            <w:rPr>
              <w:rFonts w:eastAsia="Calibri" w:cstheme="minorHAnsi"/>
              <w:i/>
              <w:iCs/>
              <w:noProof/>
              <w:color w:val="0E2841" w:themeColor="text2"/>
              <w:szCs w:val="22"/>
            </w:rPr>
            <w:t xml:space="preserve">For additional information on APA Style formatting, please consult the </w:t>
          </w:r>
          <w:hyperlink r:id="rId4">
            <w:r w:rsidRPr="00B863FB">
              <w:rPr>
                <w:rStyle w:val="Hyperlink"/>
                <w:rFonts w:eastAsia="Calibri" w:cstheme="minorHAnsi"/>
                <w:i/>
                <w:iCs/>
                <w:noProof/>
                <w:szCs w:val="22"/>
              </w:rPr>
              <w:t xml:space="preserve">APA Style Manual, 7th </w:t>
            </w:r>
          </w:hyperlink>
          <w:r w:rsidRPr="00B863FB">
            <w:rPr>
              <w:rStyle w:val="Hyperlink"/>
              <w:rFonts w:eastAsia="Calibri" w:cstheme="minorHAnsi"/>
              <w:i/>
              <w:iCs/>
              <w:noProof/>
              <w:szCs w:val="22"/>
            </w:rPr>
            <w:t>Edition</w:t>
          </w:r>
          <w:r w:rsidRPr="00B863FB">
            <w:rPr>
              <w:rFonts w:eastAsia="Calibri" w:cstheme="minorHAnsi"/>
              <w:i/>
              <w:iCs/>
              <w:noProof/>
              <w:color w:val="0E2841" w:themeColor="text2"/>
              <w:szCs w:val="22"/>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A64"/>
    <w:rsid w:val="003C2DB0"/>
    <w:rsid w:val="00B36A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val="en-US"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F06CE1B14840C788B0E6BC34C5030D">
    <w:name w:val="05F06CE1B14840C788B0E6BC34C5030D"/>
  </w:style>
  <w:style w:type="paragraph" w:customStyle="1" w:styleId="3E31683F54444BBBBDBF26558F9BF5E8">
    <w:name w:val="3E31683F54444BBBBDBF26558F9BF5E8"/>
  </w:style>
  <w:style w:type="paragraph" w:customStyle="1" w:styleId="F3474F167ED043409F842B6A6444EF3D">
    <w:name w:val="F3474F167ED043409F842B6A6444EF3D"/>
  </w:style>
  <w:style w:type="paragraph" w:customStyle="1" w:styleId="C05B539971224B9AB16B0313D71AF790">
    <w:name w:val="C05B539971224B9AB16B0313D71AF790"/>
  </w:style>
  <w:style w:type="paragraph" w:customStyle="1" w:styleId="7396162FE8CB4BC192390CC8ECD48631">
    <w:name w:val="7396162FE8CB4BC192390CC8ECD48631"/>
  </w:style>
  <w:style w:type="paragraph" w:customStyle="1" w:styleId="9D6F85A5DD38427EBBDF8166FEACAD85">
    <w:name w:val="9D6F85A5DD38427EBBDF8166FEACAD85"/>
  </w:style>
  <w:style w:type="paragraph" w:customStyle="1" w:styleId="53E3639196084279A55645BA799442C0">
    <w:name w:val="53E3639196084279A55645BA799442C0"/>
  </w:style>
  <w:style w:type="paragraph" w:customStyle="1" w:styleId="B0E37D00B6884CB9868D790D428CE935">
    <w:name w:val="B0E37D00B6884CB9868D790D428CE935"/>
  </w:style>
  <w:style w:type="paragraph" w:customStyle="1" w:styleId="2FAD08EC28574EFAB7EB704FB5CE9EB9">
    <w:name w:val="2FAD08EC28574EFAB7EB704FB5CE9EB9"/>
  </w:style>
  <w:style w:type="paragraph" w:customStyle="1" w:styleId="0F5CF9E1C2EB4F958CEEC51B5A61F6D4">
    <w:name w:val="0F5CF9E1C2EB4F958CEEC51B5A61F6D4"/>
  </w:style>
  <w:style w:type="paragraph" w:customStyle="1" w:styleId="B521626D124D40AB9B30A46B6C52300E">
    <w:name w:val="B521626D124D40AB9B30A46B6C52300E"/>
  </w:style>
  <w:style w:type="paragraph" w:customStyle="1" w:styleId="E80E6669DDB74B3B84D4451BF6E83DED">
    <w:name w:val="E80E6669DDB74B3B84D4451BF6E83DED"/>
  </w:style>
  <w:style w:type="paragraph" w:customStyle="1" w:styleId="F0C3BBF3B1024623BE282995B4D9A245">
    <w:name w:val="F0C3BBF3B1024623BE282995B4D9A245"/>
  </w:style>
  <w:style w:type="paragraph" w:customStyle="1" w:styleId="29A5A26D45154E88A27BEA0E037DC629">
    <w:name w:val="29A5A26D45154E88A27BEA0E037DC629"/>
  </w:style>
  <w:style w:type="paragraph" w:customStyle="1" w:styleId="12A3134DA5B040AF89095D1944968809">
    <w:name w:val="12A3134DA5B040AF89095D1944968809"/>
  </w:style>
  <w:style w:type="paragraph" w:customStyle="1" w:styleId="D504311D5CDF4CA1851BD52514794506">
    <w:name w:val="D504311D5CDF4CA1851BD52514794506"/>
  </w:style>
  <w:style w:type="paragraph" w:customStyle="1" w:styleId="51E724A3882B4545882EAFECC8C757D7">
    <w:name w:val="51E724A3882B4545882EAFECC8C757D7"/>
  </w:style>
  <w:style w:type="paragraph" w:customStyle="1" w:styleId="F6C2D3FE65A147DD9C05B3F9254B07BD">
    <w:name w:val="F6C2D3FE65A147DD9C05B3F9254B07BD"/>
  </w:style>
  <w:style w:type="paragraph" w:customStyle="1" w:styleId="830C7DDB212744BFAAF564CCE4AE77FE">
    <w:name w:val="830C7DDB212744BFAAF564CCE4AE77FE"/>
  </w:style>
  <w:style w:type="paragraph" w:customStyle="1" w:styleId="8E0B32DDB91148EEB8D9DD524733150E">
    <w:name w:val="8E0B32DDB91148EEB8D9DD524733150E"/>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val="en-US" w:eastAsia="ja-JP"/>
      <w14:ligatures w14:val="none"/>
    </w:rPr>
  </w:style>
  <w:style w:type="paragraph" w:customStyle="1" w:styleId="F7DB48E023FD43ABBE828713B3B2583F">
    <w:name w:val="F7DB48E023FD43ABBE828713B3B2583F"/>
  </w:style>
  <w:style w:type="paragraph" w:customStyle="1" w:styleId="D8712D90D1C346F59CDDFB4F26F5FEB8">
    <w:name w:val="D8712D90D1C346F59CDDFB4F26F5FEB8"/>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val="en-US" w:eastAsia="ja-JP"/>
      <w14:ligatures w14:val="none"/>
    </w:rPr>
  </w:style>
  <w:style w:type="paragraph" w:customStyle="1" w:styleId="9DC287719DCA4D40B0EBAAFFD133B6A9">
    <w:name w:val="9DC287719DCA4D40B0EBAAFFD133B6A9"/>
  </w:style>
  <w:style w:type="paragraph" w:customStyle="1" w:styleId="F121290905674D46A729A8EEBB87DC9E">
    <w:name w:val="F121290905674D46A729A8EEBB87DC9E"/>
  </w:style>
  <w:style w:type="paragraph" w:customStyle="1" w:styleId="AB1EAEAD24DC428DA54F2051B2770002">
    <w:name w:val="AB1EAEAD24DC428DA54F2051B2770002"/>
  </w:style>
  <w:style w:type="paragraph" w:customStyle="1" w:styleId="F72A0E685974431F9FF7E4ACEAEE01D5">
    <w:name w:val="F72A0E685974431F9FF7E4ACEAEE01D5"/>
  </w:style>
  <w:style w:type="paragraph" w:customStyle="1" w:styleId="ECB64A02B08E4CF784FC51EC19228D5A">
    <w:name w:val="ECB64A02B08E4CF784FC51EC19228D5A"/>
  </w:style>
  <w:style w:type="paragraph" w:customStyle="1" w:styleId="7EF8125BEC4344629EFB5392C5202C77">
    <w:name w:val="7EF8125BEC4344629EFB5392C5202C77"/>
  </w:style>
  <w:style w:type="paragraph" w:customStyle="1" w:styleId="D221BF3C97CC4F909EC555F71E4EC7B1">
    <w:name w:val="D221BF3C97CC4F909EC555F71E4EC7B1"/>
  </w:style>
  <w:style w:type="paragraph" w:customStyle="1" w:styleId="419E880ABAB34E79A1251D433ACD09A9">
    <w:name w:val="419E880ABAB34E79A1251D433ACD09A9"/>
  </w:style>
  <w:style w:type="character" w:styleId="Hyperlink">
    <w:name w:val="Hyperlink"/>
    <w:basedOn w:val="DefaultParagraphFont"/>
    <w:uiPriority w:val="99"/>
    <w:unhideWhenUsed/>
    <w:rPr>
      <w:color w:val="467886" w:themeColor="hyperlink"/>
      <w:u w:val="single"/>
    </w:rPr>
  </w:style>
  <w:style w:type="paragraph" w:customStyle="1" w:styleId="98345733FC264A1EA4B0420FD611C9AB">
    <w:name w:val="98345733FC264A1EA4B0420FD611C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4</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2025-08-27T18:57:00Z</dcterms:created>
  <dcterms:modified xsi:type="dcterms:W3CDTF">2025-08-27T19:07:00Z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